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9B6" w:rsidRDefault="000749B6">
      <w:r>
        <w:t>EXPERIMENTO PAIN                                                                            01/11/08</w:t>
      </w:r>
    </w:p>
    <w:p w:rsidR="000749B6" w:rsidRDefault="000749B6">
      <w:r>
        <w:t>TESTE HARGREAVES</w:t>
      </w:r>
    </w:p>
    <w:p w:rsidR="000749B6" w:rsidRDefault="000749B6"/>
    <w:p w:rsidR="000749B6" w:rsidRDefault="000749B6">
      <w:r>
        <w:t>GRUPO SIBUTRAMINA (1,5 mg/kg) SEM CARRA</w:t>
      </w:r>
    </w:p>
    <w:p w:rsidR="000749B6" w:rsidRDefault="000749B6">
      <w:r>
        <w:t>CX.03                                                                           CX.06</w:t>
      </w:r>
    </w:p>
    <w:tbl>
      <w:tblPr>
        <w:tblpPr w:leftFromText="141" w:rightFromText="141" w:vertAnchor="text" w:horzAnchor="margin" w:tblpY="14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65"/>
        <w:gridCol w:w="1165"/>
      </w:tblGrid>
      <w:tr w:rsidR="000749B6" w:rsidRPr="00185905" w:rsidTr="00185905">
        <w:trPr>
          <w:trHeight w:val="272"/>
        </w:trPr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ANIMAL</w:t>
            </w:r>
          </w:p>
        </w:tc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TEMPO</w:t>
            </w:r>
          </w:p>
        </w:tc>
      </w:tr>
      <w:tr w:rsidR="000749B6" w:rsidRPr="00185905" w:rsidTr="00185905">
        <w:trPr>
          <w:trHeight w:val="272"/>
        </w:trPr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01</w:t>
            </w:r>
          </w:p>
        </w:tc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15,7</w:t>
            </w:r>
          </w:p>
        </w:tc>
      </w:tr>
      <w:tr w:rsidR="000749B6" w:rsidRPr="00185905" w:rsidTr="00185905">
        <w:trPr>
          <w:trHeight w:val="272"/>
        </w:trPr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02</w:t>
            </w:r>
          </w:p>
        </w:tc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16,8</w:t>
            </w:r>
          </w:p>
        </w:tc>
      </w:tr>
      <w:tr w:rsidR="000749B6" w:rsidRPr="00185905" w:rsidTr="00185905">
        <w:trPr>
          <w:trHeight w:val="257"/>
        </w:trPr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03</w:t>
            </w:r>
          </w:p>
        </w:tc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22,2</w:t>
            </w:r>
          </w:p>
        </w:tc>
      </w:tr>
      <w:tr w:rsidR="000749B6" w:rsidRPr="00185905" w:rsidTr="00185905">
        <w:trPr>
          <w:trHeight w:val="272"/>
        </w:trPr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04</w:t>
            </w:r>
          </w:p>
        </w:tc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11,8</w:t>
            </w:r>
          </w:p>
        </w:tc>
      </w:tr>
      <w:tr w:rsidR="000749B6" w:rsidRPr="00185905" w:rsidTr="00185905">
        <w:trPr>
          <w:trHeight w:val="272"/>
        </w:trPr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05</w:t>
            </w:r>
          </w:p>
        </w:tc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15,3</w:t>
            </w:r>
          </w:p>
        </w:tc>
      </w:tr>
      <w:tr w:rsidR="000749B6" w:rsidRPr="00185905" w:rsidTr="00185905">
        <w:trPr>
          <w:trHeight w:val="272"/>
        </w:trPr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MEDIA</w:t>
            </w:r>
          </w:p>
        </w:tc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16,36</w:t>
            </w:r>
          </w:p>
        </w:tc>
      </w:tr>
    </w:tbl>
    <w:tbl>
      <w:tblPr>
        <w:tblpPr w:leftFromText="141" w:rightFromText="141" w:vertAnchor="text" w:horzAnchor="page" w:tblpX="5983" w:tblpY="10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65"/>
        <w:gridCol w:w="1165"/>
      </w:tblGrid>
      <w:tr w:rsidR="000749B6" w:rsidRPr="00185905" w:rsidTr="00185905">
        <w:trPr>
          <w:trHeight w:val="272"/>
        </w:trPr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ANIMAL</w:t>
            </w:r>
          </w:p>
        </w:tc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TEMPO</w:t>
            </w:r>
          </w:p>
        </w:tc>
      </w:tr>
      <w:tr w:rsidR="000749B6" w:rsidRPr="00185905" w:rsidTr="00185905">
        <w:trPr>
          <w:trHeight w:val="272"/>
        </w:trPr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01</w:t>
            </w:r>
          </w:p>
        </w:tc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27,0</w:t>
            </w:r>
          </w:p>
        </w:tc>
      </w:tr>
      <w:tr w:rsidR="000749B6" w:rsidRPr="00185905" w:rsidTr="00185905">
        <w:trPr>
          <w:trHeight w:val="272"/>
        </w:trPr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02</w:t>
            </w:r>
          </w:p>
        </w:tc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13,9</w:t>
            </w:r>
          </w:p>
        </w:tc>
      </w:tr>
      <w:tr w:rsidR="000749B6" w:rsidRPr="00185905" w:rsidTr="00185905">
        <w:trPr>
          <w:trHeight w:val="257"/>
        </w:trPr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03</w:t>
            </w:r>
          </w:p>
        </w:tc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10,2</w:t>
            </w:r>
          </w:p>
        </w:tc>
      </w:tr>
      <w:tr w:rsidR="000749B6" w:rsidRPr="00185905" w:rsidTr="00185905">
        <w:trPr>
          <w:trHeight w:val="272"/>
        </w:trPr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04</w:t>
            </w:r>
          </w:p>
        </w:tc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23,8</w:t>
            </w:r>
          </w:p>
        </w:tc>
      </w:tr>
      <w:tr w:rsidR="000749B6" w:rsidRPr="00185905" w:rsidTr="00185905">
        <w:trPr>
          <w:trHeight w:val="272"/>
        </w:trPr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05</w:t>
            </w:r>
          </w:p>
        </w:tc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10,1</w:t>
            </w:r>
          </w:p>
        </w:tc>
      </w:tr>
      <w:tr w:rsidR="000749B6" w:rsidRPr="00185905" w:rsidTr="00185905">
        <w:trPr>
          <w:trHeight w:val="272"/>
        </w:trPr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MEDIA</w:t>
            </w:r>
          </w:p>
        </w:tc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17,0</w:t>
            </w:r>
          </w:p>
        </w:tc>
      </w:tr>
    </w:tbl>
    <w:p w:rsidR="000749B6" w:rsidRDefault="000749B6"/>
    <w:p w:rsidR="000749B6" w:rsidRDefault="000749B6"/>
    <w:p w:rsidR="000749B6" w:rsidRDefault="000749B6"/>
    <w:p w:rsidR="000749B6" w:rsidRDefault="000749B6"/>
    <w:p w:rsidR="000749B6" w:rsidRDefault="000749B6"/>
    <w:p w:rsidR="000749B6" w:rsidRDefault="000749B6">
      <w:r>
        <w:t>MEDIA TOTAL:  16,68</w:t>
      </w:r>
    </w:p>
    <w:p w:rsidR="000749B6" w:rsidRDefault="000749B6">
      <w:r>
        <w:t>GRUPO VALPROATO (50 mg/kg) SEM CARRA</w:t>
      </w:r>
    </w:p>
    <w:p w:rsidR="000749B6" w:rsidRDefault="000749B6">
      <w:r>
        <w:t>CX.01                                                                            CX.02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65"/>
        <w:gridCol w:w="1165"/>
      </w:tblGrid>
      <w:tr w:rsidR="000749B6" w:rsidRPr="00185905" w:rsidTr="00185905">
        <w:trPr>
          <w:trHeight w:val="272"/>
        </w:trPr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ANIMAL</w:t>
            </w:r>
          </w:p>
        </w:tc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TEMPO</w:t>
            </w:r>
          </w:p>
        </w:tc>
      </w:tr>
      <w:tr w:rsidR="000749B6" w:rsidRPr="00185905" w:rsidTr="00185905">
        <w:trPr>
          <w:trHeight w:val="272"/>
        </w:trPr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01</w:t>
            </w:r>
          </w:p>
        </w:tc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20,4</w:t>
            </w:r>
          </w:p>
        </w:tc>
      </w:tr>
      <w:tr w:rsidR="000749B6" w:rsidRPr="00185905" w:rsidTr="00185905">
        <w:trPr>
          <w:trHeight w:val="272"/>
        </w:trPr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02</w:t>
            </w:r>
          </w:p>
        </w:tc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12,6</w:t>
            </w:r>
          </w:p>
        </w:tc>
      </w:tr>
      <w:tr w:rsidR="000749B6" w:rsidRPr="00185905" w:rsidTr="00185905">
        <w:trPr>
          <w:trHeight w:val="257"/>
        </w:trPr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03</w:t>
            </w:r>
          </w:p>
        </w:tc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19,6</w:t>
            </w:r>
          </w:p>
        </w:tc>
      </w:tr>
      <w:tr w:rsidR="000749B6" w:rsidRPr="00185905" w:rsidTr="00185905">
        <w:trPr>
          <w:trHeight w:val="272"/>
        </w:trPr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04</w:t>
            </w:r>
          </w:p>
        </w:tc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10,2</w:t>
            </w:r>
          </w:p>
        </w:tc>
      </w:tr>
      <w:tr w:rsidR="000749B6" w:rsidRPr="00185905" w:rsidTr="00185905">
        <w:trPr>
          <w:trHeight w:val="272"/>
        </w:trPr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05</w:t>
            </w:r>
          </w:p>
        </w:tc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19,8</w:t>
            </w:r>
          </w:p>
        </w:tc>
      </w:tr>
      <w:tr w:rsidR="000749B6" w:rsidRPr="00185905" w:rsidTr="00185905">
        <w:trPr>
          <w:trHeight w:val="272"/>
        </w:trPr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MEDIA</w:t>
            </w:r>
          </w:p>
        </w:tc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16,52</w:t>
            </w:r>
          </w:p>
        </w:tc>
      </w:tr>
    </w:tbl>
    <w:tbl>
      <w:tblPr>
        <w:tblpPr w:leftFromText="141" w:rightFromText="141" w:vertAnchor="text" w:horzAnchor="page" w:tblpX="6238" w:tblpY="-180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65"/>
        <w:gridCol w:w="1165"/>
      </w:tblGrid>
      <w:tr w:rsidR="000749B6" w:rsidRPr="00185905" w:rsidTr="00185905">
        <w:trPr>
          <w:trHeight w:val="272"/>
        </w:trPr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ANIMAL</w:t>
            </w:r>
          </w:p>
        </w:tc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TEMPO</w:t>
            </w:r>
          </w:p>
        </w:tc>
      </w:tr>
      <w:tr w:rsidR="000749B6" w:rsidRPr="00185905" w:rsidTr="00185905">
        <w:trPr>
          <w:trHeight w:val="272"/>
        </w:trPr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01</w:t>
            </w:r>
          </w:p>
        </w:tc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13,9</w:t>
            </w:r>
          </w:p>
        </w:tc>
      </w:tr>
      <w:tr w:rsidR="000749B6" w:rsidRPr="00185905" w:rsidTr="00185905">
        <w:trPr>
          <w:trHeight w:val="272"/>
        </w:trPr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02</w:t>
            </w:r>
          </w:p>
        </w:tc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21,1</w:t>
            </w:r>
          </w:p>
        </w:tc>
      </w:tr>
      <w:tr w:rsidR="000749B6" w:rsidRPr="00185905" w:rsidTr="00185905">
        <w:trPr>
          <w:trHeight w:val="257"/>
        </w:trPr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03</w:t>
            </w:r>
          </w:p>
        </w:tc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17,8</w:t>
            </w:r>
          </w:p>
        </w:tc>
      </w:tr>
      <w:tr w:rsidR="000749B6" w:rsidRPr="00185905" w:rsidTr="00185905">
        <w:trPr>
          <w:trHeight w:val="272"/>
        </w:trPr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04</w:t>
            </w:r>
          </w:p>
        </w:tc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26,2</w:t>
            </w:r>
          </w:p>
        </w:tc>
      </w:tr>
      <w:tr w:rsidR="000749B6" w:rsidRPr="00185905" w:rsidTr="00185905">
        <w:trPr>
          <w:trHeight w:val="272"/>
        </w:trPr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05</w:t>
            </w:r>
          </w:p>
        </w:tc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19,9</w:t>
            </w:r>
          </w:p>
        </w:tc>
      </w:tr>
      <w:tr w:rsidR="000749B6" w:rsidRPr="00185905" w:rsidTr="00185905">
        <w:trPr>
          <w:trHeight w:val="272"/>
        </w:trPr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MEDIA</w:t>
            </w:r>
          </w:p>
        </w:tc>
        <w:tc>
          <w:tcPr>
            <w:tcW w:w="1165" w:type="dxa"/>
          </w:tcPr>
          <w:p w:rsidR="000749B6" w:rsidRPr="00185905" w:rsidRDefault="000749B6" w:rsidP="00185905">
            <w:pPr>
              <w:spacing w:after="0" w:line="240" w:lineRule="auto"/>
            </w:pPr>
            <w:r w:rsidRPr="00185905">
              <w:t>19,78</w:t>
            </w:r>
          </w:p>
        </w:tc>
      </w:tr>
    </w:tbl>
    <w:p w:rsidR="000749B6" w:rsidRDefault="000749B6"/>
    <w:p w:rsidR="000749B6" w:rsidRDefault="000749B6"/>
    <w:p w:rsidR="000749B6" w:rsidRDefault="000749B6">
      <w:r>
        <w:t>MEDIA TOTAL:  18,15</w:t>
      </w:r>
    </w:p>
    <w:p w:rsidR="000749B6" w:rsidRDefault="000749B6"/>
    <w:sectPr w:rsidR="000749B6" w:rsidSect="00C07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1FD5"/>
    <w:rsid w:val="000749B6"/>
    <w:rsid w:val="00185905"/>
    <w:rsid w:val="00306D01"/>
    <w:rsid w:val="003A0FA2"/>
    <w:rsid w:val="00632D0F"/>
    <w:rsid w:val="00797EC2"/>
    <w:rsid w:val="007F76B3"/>
    <w:rsid w:val="00B51FD5"/>
    <w:rsid w:val="00BF0FA1"/>
    <w:rsid w:val="00C07FF9"/>
    <w:rsid w:val="00DC047C"/>
    <w:rsid w:val="00DF3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FF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51FD5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110</Words>
  <Characters>594</Characters>
  <Application>Microsoft Office Outlook</Application>
  <DocSecurity>0</DocSecurity>
  <Lines>0</Lines>
  <Paragraphs>0</Paragraphs>
  <ScaleCrop>false</ScaleCrop>
  <Company>Karol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EXPERIMENTO PAIN                                                                            01/11/08</dc:title>
  <dc:subject/>
  <dc:creator>Karolinne Souto de Figueiredo</dc:creator>
  <cp:keywords/>
  <dc:description/>
  <cp:lastModifiedBy>Juvenia Bezerra Fontenele</cp:lastModifiedBy>
  <cp:revision>2</cp:revision>
  <dcterms:created xsi:type="dcterms:W3CDTF">2008-11-07T19:40:00Z</dcterms:created>
  <dcterms:modified xsi:type="dcterms:W3CDTF">2008-11-07T19:40:00Z</dcterms:modified>
</cp:coreProperties>
</file>